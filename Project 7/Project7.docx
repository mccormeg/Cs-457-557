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C520A" w14:textId="77777777" w:rsidR="00A8473F" w:rsidRDefault="00A8473F" w:rsidP="00C6554A">
      <w:pPr>
        <w:pStyle w:val="Photo"/>
        <w:rPr>
          <w:noProof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05A67C2D" w14:textId="77777777" w:rsidR="00A8473F" w:rsidRDefault="00A8473F" w:rsidP="009E4884">
      <w:pPr>
        <w:pStyle w:val="Photo"/>
        <w:jc w:val="left"/>
        <w:rPr>
          <w:noProof/>
        </w:rPr>
      </w:pPr>
    </w:p>
    <w:p w14:paraId="31CCF33F" w14:textId="77777777" w:rsidR="00A8473F" w:rsidRDefault="00A8473F" w:rsidP="00C6554A">
      <w:pPr>
        <w:pStyle w:val="Photo"/>
        <w:rPr>
          <w:noProof/>
        </w:rPr>
      </w:pPr>
    </w:p>
    <w:p w14:paraId="77364240" w14:textId="77777777" w:rsidR="00A8473F" w:rsidRDefault="00A8473F" w:rsidP="00C6554A">
      <w:pPr>
        <w:pStyle w:val="Photo"/>
        <w:rPr>
          <w:noProof/>
        </w:rPr>
      </w:pPr>
    </w:p>
    <w:p w14:paraId="2F25AE19" w14:textId="112294B7" w:rsidR="00A8473F" w:rsidRDefault="00A8473F" w:rsidP="00C6554A">
      <w:pPr>
        <w:pStyle w:val="Photo"/>
        <w:rPr>
          <w:noProof/>
        </w:rPr>
      </w:pPr>
    </w:p>
    <w:p w14:paraId="0DED0FC1" w14:textId="77777777" w:rsidR="00A8473F" w:rsidRDefault="00A8473F" w:rsidP="00C6554A">
      <w:pPr>
        <w:pStyle w:val="Photo"/>
        <w:rPr>
          <w:noProof/>
        </w:rPr>
      </w:pPr>
    </w:p>
    <w:p w14:paraId="4E6895FD" w14:textId="77777777" w:rsidR="00A8473F" w:rsidRDefault="00A8473F" w:rsidP="00C6554A">
      <w:pPr>
        <w:pStyle w:val="Photo"/>
        <w:rPr>
          <w:noProof/>
        </w:rPr>
      </w:pPr>
    </w:p>
    <w:p w14:paraId="67D4E2D9" w14:textId="2D51D1FD" w:rsidR="00C6554A" w:rsidRPr="008B5277" w:rsidRDefault="00906EA3" w:rsidP="00C6554A">
      <w:pPr>
        <w:pStyle w:val="Photo"/>
      </w:pPr>
      <w:r>
        <w:rPr>
          <w:noProof/>
        </w:rPr>
        <w:drawing>
          <wp:inline distT="0" distB="0" distL="0" distR="0" wp14:anchorId="36F19494" wp14:editId="75896893">
            <wp:extent cx="5486400" cy="5401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v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C921026" w14:textId="56B925BE" w:rsidR="00553215" w:rsidRDefault="00906EA3" w:rsidP="00C6554A">
      <w:pPr>
        <w:pStyle w:val="Subtitle"/>
        <w:rPr>
          <w:caps w:val="0"/>
          <w:color w:val="007789" w:themeColor="accent1" w:themeShade="BF"/>
          <w:kern w:val="28"/>
          <w:sz w:val="60"/>
        </w:rPr>
      </w:pPr>
      <w:r>
        <w:rPr>
          <w:caps w:val="0"/>
          <w:color w:val="007789" w:themeColor="accent1" w:themeShade="BF"/>
          <w:kern w:val="28"/>
          <w:sz w:val="60"/>
        </w:rPr>
        <w:t>Lego</w:t>
      </w:r>
    </w:p>
    <w:p w14:paraId="0B817BFA" w14:textId="0213B888" w:rsidR="00C6554A" w:rsidRPr="00D5413C" w:rsidRDefault="00A8473F" w:rsidP="00C6554A">
      <w:pPr>
        <w:pStyle w:val="Subtitle"/>
      </w:pPr>
      <w:r>
        <w:t xml:space="preserve">Project </w:t>
      </w:r>
      <w:r w:rsidR="00906EA3">
        <w:t>7</w:t>
      </w:r>
    </w:p>
    <w:p w14:paraId="017DE92F" w14:textId="27262CB7" w:rsidR="00C6554A" w:rsidRDefault="00A8473F" w:rsidP="00C6554A">
      <w:pPr>
        <w:pStyle w:val="ContactInfo"/>
      </w:pPr>
      <w:r>
        <w:t>Megan</w:t>
      </w:r>
      <w:r w:rsidR="009E4884">
        <w:t xml:space="preserve"> McCormick</w:t>
      </w:r>
      <w:r w:rsidR="00C6554A">
        <w:t xml:space="preserve"> | </w:t>
      </w:r>
      <w:r>
        <w:t>CS557</w:t>
      </w:r>
      <w:r w:rsidR="00C6554A">
        <w:t xml:space="preserve"> |</w:t>
      </w:r>
      <w:r w:rsidR="00C6554A" w:rsidRPr="00D5413C">
        <w:t xml:space="preserve"> </w:t>
      </w:r>
      <w:r w:rsidR="00906EA3">
        <w:t>3</w:t>
      </w:r>
      <w:r>
        <w:t>/</w:t>
      </w:r>
      <w:r w:rsidR="00906EA3">
        <w:t>6</w:t>
      </w:r>
      <w:r>
        <w:t>/20</w:t>
      </w:r>
      <w:r w:rsidR="00C6554A">
        <w:br w:type="page"/>
      </w:r>
    </w:p>
    <w:p w14:paraId="44F3794F" w14:textId="4B819F3E" w:rsidR="00A8473F" w:rsidRDefault="00A8473F" w:rsidP="00A8473F">
      <w:pPr>
        <w:pStyle w:val="Heading1"/>
      </w:pPr>
      <w:r>
        <w:lastRenderedPageBreak/>
        <w:t>Images</w:t>
      </w:r>
    </w:p>
    <w:p w14:paraId="4AB65460" w14:textId="58ECA94F" w:rsidR="00A8473F" w:rsidRDefault="00906EA3" w:rsidP="000E4124">
      <w:pPr>
        <w:jc w:val="center"/>
      </w:pPr>
      <w:r>
        <w:rPr>
          <w:noProof/>
        </w:rPr>
        <w:drawing>
          <wp:inline distT="0" distB="0" distL="0" distR="0" wp14:anchorId="0A281624" wp14:editId="01886A95">
            <wp:extent cx="4962980" cy="3486150"/>
            <wp:effectExtent l="0" t="0" r="9525" b="0"/>
            <wp:docPr id="5" name="Picture 5" descr="A picture containing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an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380" cy="34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EC16" w14:textId="2EEBD570" w:rsidR="00A8473F" w:rsidRDefault="00A8473F" w:rsidP="00A8473F">
      <w:pPr>
        <w:jc w:val="center"/>
      </w:pPr>
      <w:r>
        <w:t xml:space="preserve">Figure 1: </w:t>
      </w:r>
      <w:r w:rsidR="00906EA3">
        <w:t>Quantize Just R</w:t>
      </w:r>
    </w:p>
    <w:p w14:paraId="28404F5E" w14:textId="1794C3F0" w:rsidR="00A8473F" w:rsidRDefault="00906EA3" w:rsidP="00A8473F">
      <w:pPr>
        <w:jc w:val="center"/>
      </w:pPr>
      <w:r>
        <w:rPr>
          <w:noProof/>
        </w:rPr>
        <w:drawing>
          <wp:inline distT="0" distB="0" distL="0" distR="0" wp14:anchorId="412D9080" wp14:editId="3B360AC2">
            <wp:extent cx="4924425" cy="340606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an_al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922" cy="34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744E" w14:textId="3CC10780" w:rsidR="00A8473F" w:rsidRDefault="00A8473F" w:rsidP="00A8473F">
      <w:pPr>
        <w:jc w:val="center"/>
      </w:pPr>
      <w:r>
        <w:t xml:space="preserve">Figure 2: </w:t>
      </w:r>
      <w:r w:rsidR="00906EA3">
        <w:t xml:space="preserve">Quantize </w:t>
      </w:r>
      <w:r w:rsidR="00906EA3">
        <w:t>Everything</w:t>
      </w:r>
    </w:p>
    <w:p w14:paraId="4ADB17AD" w14:textId="54D4FF5D" w:rsidR="0049669B" w:rsidRDefault="0049669B" w:rsidP="001D3FA9"/>
    <w:p w14:paraId="406D5FCB" w14:textId="08B64DAA" w:rsidR="00C6554A" w:rsidRPr="00D5413C" w:rsidRDefault="00A8473F" w:rsidP="00C6554A">
      <w:pPr>
        <w:pStyle w:val="Heading2"/>
      </w:pPr>
      <w:r>
        <w:t>Key Code</w:t>
      </w:r>
    </w:p>
    <w:p w14:paraId="77311FF2" w14:textId="77777777" w:rsidR="00906EA3" w:rsidRDefault="000138C2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53215" w:rsidRPr="00553215">
        <w:rPr>
          <w:rFonts w:ascii="Consolas" w:hAnsi="Consolas" w:cs="Consolas"/>
          <w:color w:val="000000"/>
          <w:sz w:val="19"/>
          <w:szCs w:val="19"/>
        </w:rPr>
        <w:tab/>
      </w:r>
      <w:r w:rsidR="00906EA3">
        <w:rPr>
          <w:rFonts w:ascii="Consolas" w:hAnsi="Consolas" w:cs="Consolas"/>
          <w:color w:val="000000"/>
          <w:sz w:val="19"/>
          <w:szCs w:val="19"/>
        </w:rPr>
        <w:t>void ProduceVertex( float s, float t )</w:t>
      </w:r>
    </w:p>
    <w:p w14:paraId="32A37E80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38CA71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vec3 v = V0 + s*V01 + t*V02;</w:t>
      </w:r>
    </w:p>
    <w:p w14:paraId="2EBB3801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vec3 n = N0 + s*N01 + t*N02;</w:t>
      </w:r>
    </w:p>
    <w:p w14:paraId="5F6047DE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vec3 tnorm = normalize(gl_NormalMatrix * n) ; // the transformed normal</w:t>
      </w:r>
    </w:p>
    <w:p w14:paraId="0BB1F0C2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gLightIntensity = abs( dot( normalize(LIGHTPOS), tnorm ) );</w:t>
      </w:r>
    </w:p>
    <w:p w14:paraId="446E058A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7486A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//Make Spherical</w:t>
      </w:r>
    </w:p>
    <w:p w14:paraId="1D01D6B6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float r = length( v );</w:t>
      </w:r>
    </w:p>
    <w:p w14:paraId="6A96D38A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float theta = atan( v.z, v.x );</w:t>
      </w:r>
    </w:p>
    <w:p w14:paraId="373E43A7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float phi   = atan( v.y, length( v.xz ) );</w:t>
      </w:r>
    </w:p>
    <w:p w14:paraId="6AB6346F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//Quantize</w:t>
      </w:r>
    </w:p>
    <w:p w14:paraId="6B066D33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if (uRadiusOnly){</w:t>
      </w:r>
    </w:p>
    <w:p w14:paraId="7098266D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Quantize(r);</w:t>
      </w:r>
    </w:p>
    <w:p w14:paraId="180708D4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EA6FC6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else{</w:t>
      </w:r>
    </w:p>
    <w:p w14:paraId="1CCEF911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Quantize(r);</w:t>
      </w:r>
    </w:p>
    <w:p w14:paraId="4B35B780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theta = Quantize(theta);</w:t>
      </w:r>
    </w:p>
    <w:p w14:paraId="66CD776C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phi = Quantize(phi);</w:t>
      </w:r>
    </w:p>
    <w:p w14:paraId="736B66D6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552290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F1BF436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//Back to Cartesian</w:t>
      </w:r>
    </w:p>
    <w:p w14:paraId="5E7485DF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v.y = r * sin( phi );</w:t>
      </w:r>
    </w:p>
    <w:p w14:paraId="37409614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float xz = r * cos( phi );</w:t>
      </w:r>
    </w:p>
    <w:p w14:paraId="43CA3D7B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v.x = xz * cos( theta );</w:t>
      </w:r>
    </w:p>
    <w:p w14:paraId="40A564B6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v.z = xz * sin( theta );</w:t>
      </w:r>
    </w:p>
    <w:p w14:paraId="24156978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vec4 ECposition = vec4( v, 1. );</w:t>
      </w:r>
    </w:p>
    <w:p w14:paraId="647BE1C8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gl_Position = gl_ModelViewProjectionMatrix * ECposition;</w:t>
      </w:r>
    </w:p>
    <w:p w14:paraId="7F91908A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E630B00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8A9C510" w14:textId="77777777" w:rsidR="00906EA3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EmitVertex( );</w:t>
      </w:r>
    </w:p>
    <w:p w14:paraId="7FD7D37F" w14:textId="73F9A3EB" w:rsidR="000138C2" w:rsidRDefault="00906EA3" w:rsidP="0090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E5EB30" w14:textId="3B1DC33D" w:rsidR="00A8473F" w:rsidRDefault="00A8473F" w:rsidP="000138C2">
      <w:pPr>
        <w:pStyle w:val="Heading2"/>
      </w:pPr>
      <w:r>
        <w:t>Video Link</w:t>
      </w:r>
    </w:p>
    <w:p w14:paraId="7E55F0CE" w14:textId="397204C5" w:rsidR="00132DB9" w:rsidRDefault="00132DB9" w:rsidP="000E4124">
      <w:pPr>
        <w:pStyle w:val="Heading2"/>
      </w:pPr>
    </w:p>
    <w:p w14:paraId="2327C3B2" w14:textId="55AF12D1" w:rsidR="001A1919" w:rsidRPr="001A1919" w:rsidRDefault="00906EA3" w:rsidP="001A1919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  <w:hyperlink r:id="rId10" w:history="1">
        <w:r w:rsidRPr="00395BBA">
          <w:rPr>
            <w:rStyle w:val="Hyperlink"/>
            <w:rFonts w:asciiTheme="minorHAnsi" w:eastAsiaTheme="minorHAnsi" w:hAnsiTheme="minorHAnsi" w:cstheme="minorBidi"/>
            <w:caps w:val="0"/>
            <w:sz w:val="22"/>
          </w:rPr>
          <w:t>https://media.oregonstate.edu/media/t/0_wf6ti5y9</w:t>
        </w:r>
      </w:hyperlink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 </w:t>
      </w:r>
    </w:p>
    <w:p w14:paraId="515BC212" w14:textId="77777777" w:rsidR="00553215" w:rsidRDefault="00553215" w:rsidP="000E4124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</w:p>
    <w:p w14:paraId="2CC781ED" w14:textId="198D0093" w:rsidR="000E4124" w:rsidRDefault="000E4124" w:rsidP="000E4124">
      <w:pPr>
        <w:pStyle w:val="Heading2"/>
      </w:pPr>
      <w:r>
        <w:t>Comments</w:t>
      </w:r>
    </w:p>
    <w:p w14:paraId="32AE4A6F" w14:textId="32D3A287" w:rsidR="000E4124" w:rsidRPr="00A8473F" w:rsidRDefault="00C70822" w:rsidP="00A8473F">
      <w:r>
        <w:t>I had some weird issues in this project but it all worked out!</w:t>
      </w:r>
      <w:bookmarkStart w:id="5" w:name="_GoBack"/>
      <w:bookmarkEnd w:id="5"/>
    </w:p>
    <w:p w14:paraId="05A9F342" w14:textId="77777777" w:rsidR="00A8473F" w:rsidRDefault="00A8473F" w:rsidP="00A8473F"/>
    <w:sectPr w:rsidR="00A8473F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83C3A" w14:textId="77777777" w:rsidR="008550A3" w:rsidRDefault="008550A3" w:rsidP="00C6554A">
      <w:pPr>
        <w:spacing w:before="0" w:after="0" w:line="240" w:lineRule="auto"/>
      </w:pPr>
      <w:r>
        <w:separator/>
      </w:r>
    </w:p>
  </w:endnote>
  <w:endnote w:type="continuationSeparator" w:id="0">
    <w:p w14:paraId="34C6492C" w14:textId="77777777" w:rsidR="008550A3" w:rsidRDefault="008550A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EC72D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B56EF" w14:textId="77777777" w:rsidR="008550A3" w:rsidRDefault="008550A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E857BA2" w14:textId="77777777" w:rsidR="008550A3" w:rsidRDefault="008550A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3F"/>
    <w:rsid w:val="000138C2"/>
    <w:rsid w:val="00046824"/>
    <w:rsid w:val="0005514C"/>
    <w:rsid w:val="000E4124"/>
    <w:rsid w:val="00132DB9"/>
    <w:rsid w:val="001A1919"/>
    <w:rsid w:val="001D3FA9"/>
    <w:rsid w:val="002554CD"/>
    <w:rsid w:val="00293B83"/>
    <w:rsid w:val="002B4294"/>
    <w:rsid w:val="003213F6"/>
    <w:rsid w:val="00333D0D"/>
    <w:rsid w:val="003A492C"/>
    <w:rsid w:val="0049669B"/>
    <w:rsid w:val="004C049F"/>
    <w:rsid w:val="004C7ED9"/>
    <w:rsid w:val="005000E2"/>
    <w:rsid w:val="00553215"/>
    <w:rsid w:val="005A46AF"/>
    <w:rsid w:val="005F4A25"/>
    <w:rsid w:val="006A3CE7"/>
    <w:rsid w:val="008550A3"/>
    <w:rsid w:val="00906EA3"/>
    <w:rsid w:val="009C3679"/>
    <w:rsid w:val="009E4884"/>
    <w:rsid w:val="00A8473F"/>
    <w:rsid w:val="00C6554A"/>
    <w:rsid w:val="00C70822"/>
    <w:rsid w:val="00C76A0F"/>
    <w:rsid w:val="00E31BFC"/>
    <w:rsid w:val="00ED7C44"/>
    <w:rsid w:val="00EE0819"/>
    <w:rsid w:val="00F017BE"/>
    <w:rsid w:val="00F1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23533"/>
  <w15:chartTrackingRefBased/>
  <w15:docId w15:val="{094020CB-9E59-44B8-B5F7-90B22934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3A4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edia.oregonstate.edu/media/t/0_wf6ti5y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a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210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McCormick</dc:creator>
  <cp:keywords/>
  <dc:description/>
  <cp:lastModifiedBy>Megan McCormick</cp:lastModifiedBy>
  <cp:revision>8</cp:revision>
  <cp:lastPrinted>2020-01-23T04:31:00Z</cp:lastPrinted>
  <dcterms:created xsi:type="dcterms:W3CDTF">2020-02-01T05:03:00Z</dcterms:created>
  <dcterms:modified xsi:type="dcterms:W3CDTF">2020-03-08T02:42:00Z</dcterms:modified>
</cp:coreProperties>
</file>