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C520A" w14:textId="77777777" w:rsidR="00A8473F" w:rsidRDefault="00A8473F" w:rsidP="00C6554A">
      <w:pPr>
        <w:pStyle w:val="Pho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18703FE6" w14:textId="77777777" w:rsidR="00A8473F" w:rsidRDefault="00A8473F" w:rsidP="00C6554A">
      <w:pPr>
        <w:pStyle w:val="Photo"/>
        <w:rPr>
          <w:noProof/>
        </w:rPr>
      </w:pPr>
    </w:p>
    <w:p w14:paraId="0BA175CC" w14:textId="77777777" w:rsidR="00A8473F" w:rsidRDefault="00A8473F" w:rsidP="00C6554A">
      <w:pPr>
        <w:pStyle w:val="Photo"/>
        <w:rPr>
          <w:noProof/>
        </w:rPr>
      </w:pPr>
    </w:p>
    <w:p w14:paraId="06535943" w14:textId="77777777" w:rsidR="00A8473F" w:rsidRDefault="00A8473F" w:rsidP="00C6554A">
      <w:pPr>
        <w:pStyle w:val="Photo"/>
        <w:rPr>
          <w:noProof/>
        </w:rPr>
      </w:pPr>
    </w:p>
    <w:p w14:paraId="3AFE7DF3" w14:textId="77777777" w:rsidR="00A8473F" w:rsidRDefault="00A8473F" w:rsidP="00C6554A">
      <w:pPr>
        <w:pStyle w:val="Photo"/>
        <w:rPr>
          <w:noProof/>
        </w:rPr>
      </w:pPr>
    </w:p>
    <w:p w14:paraId="4319CA38" w14:textId="77777777" w:rsidR="00A8473F" w:rsidRDefault="00A8473F" w:rsidP="00C6554A">
      <w:pPr>
        <w:pStyle w:val="Photo"/>
        <w:rPr>
          <w:noProof/>
        </w:rPr>
      </w:pPr>
    </w:p>
    <w:p w14:paraId="05A67C2D" w14:textId="77777777" w:rsidR="00A8473F" w:rsidRDefault="00A8473F" w:rsidP="00C6554A">
      <w:pPr>
        <w:pStyle w:val="Photo"/>
        <w:rPr>
          <w:noProof/>
        </w:rPr>
      </w:pPr>
    </w:p>
    <w:p w14:paraId="31CCF33F" w14:textId="77777777" w:rsidR="00A8473F" w:rsidRDefault="00A8473F" w:rsidP="00C6554A">
      <w:pPr>
        <w:pStyle w:val="Photo"/>
        <w:rPr>
          <w:noProof/>
        </w:rPr>
      </w:pPr>
    </w:p>
    <w:p w14:paraId="77364240" w14:textId="77777777" w:rsidR="00A8473F" w:rsidRDefault="00A8473F" w:rsidP="00C6554A">
      <w:pPr>
        <w:pStyle w:val="Photo"/>
        <w:rPr>
          <w:noProof/>
        </w:rPr>
      </w:pPr>
    </w:p>
    <w:p w14:paraId="2F25AE19" w14:textId="77777777" w:rsidR="00A8473F" w:rsidRDefault="00A8473F" w:rsidP="00C6554A">
      <w:pPr>
        <w:pStyle w:val="Photo"/>
        <w:rPr>
          <w:noProof/>
        </w:rPr>
      </w:pPr>
    </w:p>
    <w:p w14:paraId="0DED0FC1" w14:textId="77777777" w:rsidR="00A8473F" w:rsidRDefault="00A8473F" w:rsidP="00C6554A">
      <w:pPr>
        <w:pStyle w:val="Photo"/>
        <w:rPr>
          <w:noProof/>
        </w:rPr>
      </w:pPr>
    </w:p>
    <w:p w14:paraId="4E6895FD" w14:textId="77777777" w:rsidR="00A8473F" w:rsidRDefault="00A8473F" w:rsidP="00C6554A">
      <w:pPr>
        <w:pStyle w:val="Photo"/>
        <w:rPr>
          <w:noProof/>
        </w:rPr>
      </w:pPr>
    </w:p>
    <w:p w14:paraId="67D4E2D9" w14:textId="5A8228EB" w:rsidR="00C6554A" w:rsidRPr="008B5277" w:rsidRDefault="00A8473F" w:rsidP="00C6554A">
      <w:pPr>
        <w:pStyle w:val="Photo"/>
      </w:pPr>
      <w:r>
        <w:rPr>
          <w:noProof/>
        </w:rPr>
        <w:drawing>
          <wp:inline distT="0" distB="0" distL="0" distR="0" wp14:anchorId="514BD99F" wp14:editId="71B06CC5">
            <wp:extent cx="5486400" cy="1941195"/>
            <wp:effectExtent l="0" t="0" r="0" b="9525"/>
            <wp:docPr id="1" name="Picture 1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 Pi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D0FA031" w14:textId="12E2B5B5" w:rsidR="00C6554A" w:rsidRDefault="00A8473F" w:rsidP="00C6554A">
      <w:pPr>
        <w:pStyle w:val="Title"/>
      </w:pPr>
      <w:r>
        <w:t>Year of the Rat</w:t>
      </w:r>
    </w:p>
    <w:p w14:paraId="0B817BFA" w14:textId="297CECD5" w:rsidR="00C6554A" w:rsidRPr="00D5413C" w:rsidRDefault="00A8473F" w:rsidP="00C6554A">
      <w:pPr>
        <w:pStyle w:val="Subtitle"/>
      </w:pPr>
      <w:r>
        <w:t>Project 1</w:t>
      </w:r>
    </w:p>
    <w:p w14:paraId="017DE92F" w14:textId="6447D871" w:rsidR="00C6554A" w:rsidRDefault="00A8473F" w:rsidP="00C6554A">
      <w:pPr>
        <w:pStyle w:val="ContactInfo"/>
      </w:pPr>
      <w:r>
        <w:t>Megan</w:t>
      </w:r>
      <w:r w:rsidR="00C6554A">
        <w:t xml:space="preserve"> | </w:t>
      </w:r>
      <w:r>
        <w:t>CS557</w:t>
      </w:r>
      <w:r w:rsidR="00C6554A">
        <w:t xml:space="preserve"> |</w:t>
      </w:r>
      <w:r w:rsidR="00C6554A" w:rsidRPr="00D5413C">
        <w:t xml:space="preserve"> </w:t>
      </w:r>
      <w:r>
        <w:t>1/15/20</w:t>
      </w:r>
      <w:r w:rsidR="00C6554A">
        <w:br w:type="page"/>
      </w:r>
    </w:p>
    <w:p w14:paraId="44F3794F" w14:textId="4B819F3E" w:rsidR="00A8473F" w:rsidRDefault="00A8473F" w:rsidP="00A8473F">
      <w:pPr>
        <w:pStyle w:val="Heading1"/>
      </w:pPr>
      <w:r>
        <w:lastRenderedPageBreak/>
        <w:t>Images</w:t>
      </w:r>
    </w:p>
    <w:p w14:paraId="4AB65460" w14:textId="30F1BD2F" w:rsidR="00A8473F" w:rsidRDefault="00A8473F" w:rsidP="00A8473F">
      <w:r>
        <w:rPr>
          <w:noProof/>
        </w:rPr>
        <w:drawing>
          <wp:inline distT="0" distB="0" distL="0" distR="0" wp14:anchorId="0AD9CC7D" wp14:editId="17765042">
            <wp:extent cx="54864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ng_Hori_Elli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5" b="28021"/>
                    <a:stretch/>
                  </pic:blipFill>
                  <pic:spPr bwMode="auto"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CEC16" w14:textId="6CBCF643" w:rsidR="00A8473F" w:rsidRDefault="00A8473F" w:rsidP="00A8473F">
      <w:pPr>
        <w:jc w:val="center"/>
      </w:pPr>
      <w:r>
        <w:t xml:space="preserve">Figure 1: Long Horizontal </w:t>
      </w:r>
      <w:r w:rsidRPr="00A8473F">
        <w:t>E</w:t>
      </w:r>
      <w:r w:rsidRPr="00A8473F">
        <w:t>llipse</w:t>
      </w:r>
    </w:p>
    <w:p w14:paraId="28404F5E" w14:textId="1BE0BE4E" w:rsidR="00A8473F" w:rsidRDefault="00A8473F" w:rsidP="00A8473F">
      <w:pPr>
        <w:jc w:val="center"/>
      </w:pPr>
      <w:r>
        <w:rPr>
          <w:noProof/>
        </w:rPr>
        <w:drawing>
          <wp:inline distT="0" distB="0" distL="0" distR="0" wp14:anchorId="39CA0414" wp14:editId="7884DB5F">
            <wp:extent cx="54864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ng_verticle_Elli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8" b="32322"/>
                    <a:stretch/>
                  </pic:blipFill>
                  <pic:spPr bwMode="auto"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1744E" w14:textId="3BD3F99D" w:rsidR="00A8473F" w:rsidRDefault="00A8473F" w:rsidP="00A8473F">
      <w:pPr>
        <w:jc w:val="center"/>
      </w:pPr>
      <w:r>
        <w:t>Figure 2: Long Vertical Ellipse</w:t>
      </w:r>
    </w:p>
    <w:p w14:paraId="4E1BDF2A" w14:textId="27FD5F9E" w:rsidR="00A8473F" w:rsidRDefault="00A8473F" w:rsidP="00A8473F">
      <w:pPr>
        <w:jc w:val="center"/>
      </w:pPr>
      <w:r>
        <w:rPr>
          <w:noProof/>
        </w:rPr>
        <w:drawing>
          <wp:inline distT="0" distB="0" distL="0" distR="0" wp14:anchorId="7C66421D" wp14:editId="43762F32">
            <wp:extent cx="5486400" cy="2139315"/>
            <wp:effectExtent l="0" t="0" r="0" b="0"/>
            <wp:docPr id="7" name="Picture 7" descr="A picture containing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urry_edg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AB1" w14:textId="595E491F" w:rsidR="00A8473F" w:rsidRPr="00A8473F" w:rsidRDefault="00A8473F" w:rsidP="00A8473F">
      <w:pPr>
        <w:jc w:val="center"/>
      </w:pPr>
      <w:r>
        <w:t>Figure 3: Blurred Ellipse Edges</w:t>
      </w:r>
    </w:p>
    <w:p w14:paraId="0129B25E" w14:textId="77777777" w:rsidR="00A8473F" w:rsidRDefault="00A8473F" w:rsidP="00C6554A">
      <w:pPr>
        <w:pStyle w:val="Heading2"/>
      </w:pPr>
    </w:p>
    <w:p w14:paraId="6DF95181" w14:textId="77777777" w:rsidR="00A8473F" w:rsidRDefault="00A8473F" w:rsidP="00C6554A">
      <w:pPr>
        <w:pStyle w:val="Heading2"/>
      </w:pPr>
    </w:p>
    <w:p w14:paraId="16736BF8" w14:textId="77777777" w:rsidR="00A8473F" w:rsidRDefault="00A8473F" w:rsidP="00C6554A">
      <w:pPr>
        <w:pStyle w:val="Heading2"/>
      </w:pPr>
    </w:p>
    <w:p w14:paraId="54CE1FCA" w14:textId="02A66898" w:rsidR="00A8473F" w:rsidRDefault="00A8473F" w:rsidP="00C6554A">
      <w:pPr>
        <w:pStyle w:val="Heading2"/>
      </w:pPr>
    </w:p>
    <w:p w14:paraId="45074B63" w14:textId="77777777" w:rsidR="00A8473F" w:rsidRPr="00A8473F" w:rsidRDefault="00A8473F" w:rsidP="00A8473F"/>
    <w:p w14:paraId="406D5FCB" w14:textId="08B64DAA" w:rsidR="00C6554A" w:rsidRPr="00D5413C" w:rsidRDefault="00A8473F" w:rsidP="00C6554A">
      <w:pPr>
        <w:pStyle w:val="Heading2"/>
      </w:pPr>
      <w:r>
        <w:lastRenderedPageBreak/>
        <w:t>Key Code</w:t>
      </w:r>
    </w:p>
    <w:p w14:paraId="2238DD8D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/2.;</w:t>
      </w:r>
    </w:p>
    <w:p w14:paraId="7A981D2C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float Br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/2.;</w:t>
      </w:r>
    </w:p>
    <w:p w14:paraId="38A40E9B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08D12043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 ( vST.t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9CF568C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81925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float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uBd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Br;</w:t>
      </w:r>
    </w:p>
    <w:p w14:paraId="3D296394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DF503" w14:textId="2BAA214A" w:rsidR="00A8473F" w:rsidRDefault="00A8473F" w:rsidP="00A8473F">
      <w:pPr>
        <w:autoSpaceDE w:val="0"/>
        <w:autoSpaceDN w:val="0"/>
        <w:adjustRightInd w:val="0"/>
        <w:spacing w:before="0"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float ellipse = (pow(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vST.s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sc,2)/pow(Ar,2))+(pow(vST.t - tc,2)/pow(Br,2));</w:t>
      </w:r>
    </w:p>
    <w:p w14:paraId="190D798A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FC69F1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float 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smoothstep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( 1.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1.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ellipse );</w:t>
      </w:r>
    </w:p>
    <w:p w14:paraId="52790EFA" w14:textId="77777777" w:rsidR="00A8473F" w:rsidRDefault="00A8473F" w:rsidP="00A8473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vec3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vLightIntensity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mix( RED, YELLOW , d );</w:t>
      </w:r>
    </w:p>
    <w:p w14:paraId="1E499B14" w14:textId="2E2968E5" w:rsidR="002C74C0" w:rsidRDefault="00A8473F" w:rsidP="00A847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gl_FragColor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vec4(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1. );</w:t>
      </w:r>
    </w:p>
    <w:p w14:paraId="63E5EB30" w14:textId="6E18E1B4" w:rsidR="00A8473F" w:rsidRDefault="00A8473F" w:rsidP="00A8473F">
      <w:pPr>
        <w:pStyle w:val="Heading2"/>
      </w:pPr>
      <w:r>
        <w:t>Video Link</w:t>
      </w:r>
    </w:p>
    <w:p w14:paraId="6F9B1DCD" w14:textId="5CF7F4FF" w:rsidR="003A492C" w:rsidRDefault="005A46AF" w:rsidP="00A8473F">
      <w:hyperlink r:id="rId11" w:history="1">
        <w:r w:rsidRPr="00220B24">
          <w:rPr>
            <w:rStyle w:val="Hyperlink"/>
          </w:rPr>
          <w:t>https://media.oregonstate.edu/media/t/0_h95p2j2d</w:t>
        </w:r>
      </w:hyperlink>
    </w:p>
    <w:p w14:paraId="66B816A8" w14:textId="77777777" w:rsidR="005A46AF" w:rsidRPr="00A8473F" w:rsidRDefault="005A46AF" w:rsidP="00A8473F">
      <w:bookmarkStart w:id="5" w:name="_GoBack"/>
      <w:bookmarkEnd w:id="5"/>
    </w:p>
    <w:p w14:paraId="05A9F342" w14:textId="77777777" w:rsidR="00A8473F" w:rsidRDefault="00A8473F" w:rsidP="00A8473F"/>
    <w:sectPr w:rsidR="00A8473F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112DA" w14:textId="77777777" w:rsidR="00F017BE" w:rsidRDefault="00F017BE" w:rsidP="00C6554A">
      <w:pPr>
        <w:spacing w:before="0" w:after="0" w:line="240" w:lineRule="auto"/>
      </w:pPr>
      <w:r>
        <w:separator/>
      </w:r>
    </w:p>
  </w:endnote>
  <w:endnote w:type="continuationSeparator" w:id="0">
    <w:p w14:paraId="35538202" w14:textId="77777777" w:rsidR="00F017BE" w:rsidRDefault="00F017B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EC72D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179E6" w14:textId="77777777" w:rsidR="00F017BE" w:rsidRDefault="00F017B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E44400D" w14:textId="77777777" w:rsidR="00F017BE" w:rsidRDefault="00F017B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3F"/>
    <w:rsid w:val="002554CD"/>
    <w:rsid w:val="00293B83"/>
    <w:rsid w:val="002B4294"/>
    <w:rsid w:val="00333D0D"/>
    <w:rsid w:val="003A492C"/>
    <w:rsid w:val="004C049F"/>
    <w:rsid w:val="005000E2"/>
    <w:rsid w:val="005A46AF"/>
    <w:rsid w:val="006A3CE7"/>
    <w:rsid w:val="00A8473F"/>
    <w:rsid w:val="00C6554A"/>
    <w:rsid w:val="00ED7C44"/>
    <w:rsid w:val="00F0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23533"/>
  <w15:chartTrackingRefBased/>
  <w15:docId w15:val="{094020CB-9E59-44B8-B5F7-90B22934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3A4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a.oregonstate.edu/media/t/0_h95p2j2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McCormick</dc:creator>
  <cp:keywords/>
  <dc:description/>
  <cp:lastModifiedBy>Megan McCormick</cp:lastModifiedBy>
  <cp:revision>3</cp:revision>
  <cp:lastPrinted>2020-01-16T02:36:00Z</cp:lastPrinted>
  <dcterms:created xsi:type="dcterms:W3CDTF">2020-01-16T02:23:00Z</dcterms:created>
  <dcterms:modified xsi:type="dcterms:W3CDTF">2020-01-16T02:39:00Z</dcterms:modified>
</cp:coreProperties>
</file>