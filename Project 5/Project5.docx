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C520A" w14:textId="77777777" w:rsidR="00A8473F" w:rsidRDefault="00A8473F" w:rsidP="00C6554A">
      <w:pPr>
        <w:pStyle w:val="Photo"/>
        <w:rPr>
          <w:noProof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05A67C2D" w14:textId="77777777" w:rsidR="00A8473F" w:rsidRDefault="00A8473F" w:rsidP="009E4884">
      <w:pPr>
        <w:pStyle w:val="Photo"/>
        <w:jc w:val="left"/>
        <w:rPr>
          <w:noProof/>
        </w:rPr>
      </w:pPr>
    </w:p>
    <w:p w14:paraId="31CCF33F" w14:textId="77777777" w:rsidR="00A8473F" w:rsidRDefault="00A8473F" w:rsidP="00C6554A">
      <w:pPr>
        <w:pStyle w:val="Photo"/>
        <w:rPr>
          <w:noProof/>
        </w:rPr>
      </w:pPr>
    </w:p>
    <w:p w14:paraId="77364240" w14:textId="77777777" w:rsidR="00A8473F" w:rsidRDefault="00A8473F" w:rsidP="00C6554A">
      <w:pPr>
        <w:pStyle w:val="Photo"/>
        <w:rPr>
          <w:noProof/>
        </w:rPr>
      </w:pPr>
    </w:p>
    <w:p w14:paraId="2F25AE19" w14:textId="498BF20B" w:rsidR="00A8473F" w:rsidRDefault="00553215" w:rsidP="00C6554A">
      <w:pPr>
        <w:pStyle w:val="Photo"/>
        <w:rPr>
          <w:noProof/>
        </w:rPr>
      </w:pPr>
      <w:r>
        <w:rPr>
          <w:noProof/>
        </w:rPr>
        <w:drawing>
          <wp:inline distT="0" distB="0" distL="0" distR="0" wp14:anchorId="18D17201" wp14:editId="6F1F8103">
            <wp:extent cx="4991100" cy="4991100"/>
            <wp:effectExtent l="0" t="0" r="0" b="0"/>
            <wp:docPr id="5" name="Picture 5" descr="A group of people holding wine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v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0FC1" w14:textId="77777777" w:rsidR="00A8473F" w:rsidRDefault="00A8473F" w:rsidP="00C6554A">
      <w:pPr>
        <w:pStyle w:val="Photo"/>
        <w:rPr>
          <w:noProof/>
        </w:rPr>
      </w:pPr>
    </w:p>
    <w:p w14:paraId="4E6895FD" w14:textId="77777777" w:rsidR="00A8473F" w:rsidRDefault="00A8473F" w:rsidP="00C6554A">
      <w:pPr>
        <w:pStyle w:val="Photo"/>
        <w:rPr>
          <w:noProof/>
        </w:rPr>
      </w:pPr>
    </w:p>
    <w:p w14:paraId="67D4E2D9" w14:textId="1F1C6910" w:rsidR="00C6554A" w:rsidRPr="008B5277" w:rsidRDefault="00C6554A" w:rsidP="00C6554A">
      <w:pPr>
        <w:pStyle w:val="Photo"/>
      </w:pPr>
    </w:p>
    <w:bookmarkEnd w:id="0"/>
    <w:bookmarkEnd w:id="1"/>
    <w:bookmarkEnd w:id="2"/>
    <w:bookmarkEnd w:id="3"/>
    <w:bookmarkEnd w:id="4"/>
    <w:p w14:paraId="6C921026" w14:textId="77777777" w:rsidR="00553215" w:rsidRDefault="00553215" w:rsidP="00C6554A">
      <w:pPr>
        <w:pStyle w:val="Subtitle"/>
        <w:rPr>
          <w:caps w:val="0"/>
          <w:color w:val="007789" w:themeColor="accent1" w:themeShade="BF"/>
          <w:kern w:val="28"/>
          <w:sz w:val="60"/>
        </w:rPr>
      </w:pPr>
      <w:r w:rsidRPr="00553215">
        <w:rPr>
          <w:caps w:val="0"/>
          <w:color w:val="007789" w:themeColor="accent1" w:themeShade="BF"/>
          <w:kern w:val="28"/>
          <w:sz w:val="60"/>
        </w:rPr>
        <w:t>Image Manipulation in a "Magic Lens"</w:t>
      </w:r>
    </w:p>
    <w:p w14:paraId="0B817BFA" w14:textId="3B215FB7" w:rsidR="00C6554A" w:rsidRPr="00D5413C" w:rsidRDefault="00A8473F" w:rsidP="00C6554A">
      <w:pPr>
        <w:pStyle w:val="Subtitle"/>
      </w:pPr>
      <w:r>
        <w:t xml:space="preserve">Project </w:t>
      </w:r>
      <w:r w:rsidR="00553215">
        <w:t>5</w:t>
      </w:r>
    </w:p>
    <w:p w14:paraId="017DE92F" w14:textId="6586342C" w:rsidR="00C6554A" w:rsidRDefault="00A8473F" w:rsidP="00C6554A">
      <w:pPr>
        <w:pStyle w:val="ContactInfo"/>
      </w:pPr>
      <w:r>
        <w:t>Megan</w:t>
      </w:r>
      <w:r w:rsidR="009E4884">
        <w:t xml:space="preserve"> McCormick</w:t>
      </w:r>
      <w:r w:rsidR="00C6554A">
        <w:t xml:space="preserve"> | </w:t>
      </w:r>
      <w:r>
        <w:t>CS557</w:t>
      </w:r>
      <w:r w:rsidR="00C6554A">
        <w:t xml:space="preserve"> |</w:t>
      </w:r>
      <w:r w:rsidR="00C6554A" w:rsidRPr="00D5413C">
        <w:t xml:space="preserve"> </w:t>
      </w:r>
      <w:r w:rsidR="009E4884">
        <w:t>2</w:t>
      </w:r>
      <w:r>
        <w:t>/</w:t>
      </w:r>
      <w:r w:rsidR="009E4884">
        <w:t>1</w:t>
      </w:r>
      <w:r w:rsidR="00553215">
        <w:t>8</w:t>
      </w:r>
      <w:r>
        <w:t>/20</w:t>
      </w:r>
      <w:r w:rsidR="00C6554A">
        <w:br w:type="page"/>
      </w:r>
    </w:p>
    <w:p w14:paraId="44F3794F" w14:textId="4B819F3E" w:rsidR="00A8473F" w:rsidRDefault="00A8473F" w:rsidP="00A8473F">
      <w:pPr>
        <w:pStyle w:val="Heading1"/>
      </w:pPr>
      <w:r>
        <w:lastRenderedPageBreak/>
        <w:t>Images</w:t>
      </w:r>
    </w:p>
    <w:p w14:paraId="4AB65460" w14:textId="6B1994B2" w:rsidR="00A8473F" w:rsidRDefault="00553215" w:rsidP="000E4124">
      <w:pPr>
        <w:jc w:val="center"/>
      </w:pPr>
      <w:r>
        <w:rPr>
          <w:noProof/>
        </w:rPr>
        <w:drawing>
          <wp:inline distT="0" distB="0" distL="0" distR="0" wp14:anchorId="4F6A622E" wp14:editId="2743FA3A">
            <wp:extent cx="3362325" cy="3382950"/>
            <wp:effectExtent l="0" t="0" r="0" b="8255"/>
            <wp:docPr id="13" name="Picture 13" descr="A picture containing person, tree, outdoor, wo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607" cy="339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EC16" w14:textId="2FBEB5AE" w:rsidR="00A8473F" w:rsidRDefault="00A8473F" w:rsidP="00A8473F">
      <w:pPr>
        <w:jc w:val="center"/>
      </w:pPr>
      <w:r>
        <w:t xml:space="preserve">Figure 1: </w:t>
      </w:r>
      <w:r w:rsidR="00553215">
        <w:t>u</w:t>
      </w:r>
      <w:r w:rsidR="00553215">
        <w:t>Scenter</w:t>
      </w:r>
      <w:r w:rsidR="00553215">
        <w:t xml:space="preserve"> Adjusted</w:t>
      </w:r>
    </w:p>
    <w:p w14:paraId="28404F5E" w14:textId="0C1DC982" w:rsidR="00A8473F" w:rsidRDefault="00553215" w:rsidP="00A8473F">
      <w:pPr>
        <w:jc w:val="center"/>
      </w:pPr>
      <w:r>
        <w:rPr>
          <w:noProof/>
        </w:rPr>
        <w:drawing>
          <wp:inline distT="0" distB="0" distL="0" distR="0" wp14:anchorId="6DC84828" wp14:editId="07D86E63">
            <wp:extent cx="3429000" cy="3429000"/>
            <wp:effectExtent l="0" t="0" r="0" b="0"/>
            <wp:docPr id="14" name="Picture 14" descr="A person holding a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744E" w14:textId="7381E94B" w:rsidR="00A8473F" w:rsidRDefault="00A8473F" w:rsidP="00A8473F">
      <w:pPr>
        <w:jc w:val="center"/>
      </w:pPr>
      <w:r>
        <w:t xml:space="preserve">Figure 2: </w:t>
      </w:r>
      <w:r w:rsidR="0049669B">
        <w:t>u</w:t>
      </w:r>
      <w:r w:rsidR="00553215">
        <w:t>Tcenter</w:t>
      </w:r>
      <w:r w:rsidR="0049669B">
        <w:t xml:space="preserve"> Adjusted</w:t>
      </w:r>
    </w:p>
    <w:p w14:paraId="4E1BDF2A" w14:textId="568A1DCE" w:rsidR="00A8473F" w:rsidRDefault="00553215" w:rsidP="00A8473F">
      <w:pPr>
        <w:jc w:val="center"/>
      </w:pPr>
      <w:r>
        <w:rPr>
          <w:noProof/>
        </w:rPr>
        <w:lastRenderedPageBreak/>
        <w:drawing>
          <wp:inline distT="0" distB="0" distL="0" distR="0" wp14:anchorId="0BA63C49" wp14:editId="025E5EDB">
            <wp:extent cx="3581400" cy="3592592"/>
            <wp:effectExtent l="0" t="0" r="0" b="8255"/>
            <wp:docPr id="15" name="Picture 15" descr="A group of people standing next to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828" cy="35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4B63" w14:textId="3176933A" w:rsidR="00A8473F" w:rsidRDefault="00A8473F" w:rsidP="000E4124">
      <w:pPr>
        <w:jc w:val="center"/>
      </w:pPr>
      <w:r>
        <w:t xml:space="preserve">Figure 3: </w:t>
      </w:r>
      <w:r w:rsidR="0049669B">
        <w:t>u</w:t>
      </w:r>
      <w:r w:rsidR="00553215">
        <w:t>Radius</w:t>
      </w:r>
      <w:r w:rsidR="0049669B">
        <w:t xml:space="preserve"> Adjusted</w:t>
      </w:r>
    </w:p>
    <w:p w14:paraId="3FADEB7F" w14:textId="30E89EFA" w:rsidR="0049669B" w:rsidRDefault="00553215" w:rsidP="000E4124">
      <w:pPr>
        <w:jc w:val="center"/>
      </w:pPr>
      <w:r>
        <w:rPr>
          <w:noProof/>
        </w:rPr>
        <w:drawing>
          <wp:inline distT="0" distB="0" distL="0" distR="0" wp14:anchorId="6727B35C" wp14:editId="5C3C41C3">
            <wp:extent cx="3590925" cy="3628331"/>
            <wp:effectExtent l="0" t="0" r="0" b="0"/>
            <wp:docPr id="16" name="Picture 16" descr="A group of people standing next to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Ma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30" cy="363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D101" w14:textId="51DCDCA1" w:rsidR="0049669B" w:rsidRDefault="0049669B" w:rsidP="0049669B">
      <w:pPr>
        <w:jc w:val="center"/>
      </w:pPr>
      <w:r>
        <w:t>Figure 3: u</w:t>
      </w:r>
      <w:r w:rsidR="00553215">
        <w:t>Mag</w:t>
      </w:r>
      <w:r w:rsidR="00553215" w:rsidRPr="00553215">
        <w:t xml:space="preserve"> </w:t>
      </w:r>
      <w:r w:rsidR="00553215" w:rsidRPr="00553215">
        <w:t>Factor</w:t>
      </w:r>
      <w:r>
        <w:t xml:space="preserve"> Adjusted</w:t>
      </w:r>
    </w:p>
    <w:p w14:paraId="16303E4D" w14:textId="0939B6BB" w:rsidR="0049669B" w:rsidRDefault="00553215" w:rsidP="0049669B">
      <w:pPr>
        <w:jc w:val="center"/>
      </w:pPr>
      <w:r>
        <w:rPr>
          <w:noProof/>
        </w:rPr>
        <w:lastRenderedPageBreak/>
        <w:drawing>
          <wp:inline distT="0" distB="0" distL="0" distR="0" wp14:anchorId="0623DF81" wp14:editId="6E29FF03">
            <wp:extent cx="3562350" cy="3595335"/>
            <wp:effectExtent l="0" t="0" r="0" b="5715"/>
            <wp:docPr id="17" name="Picture 17" descr="A person standing in front of a c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R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064" cy="36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D674" w14:textId="69F9A8D5" w:rsidR="0049669B" w:rsidRDefault="0049669B" w:rsidP="0049669B">
      <w:pPr>
        <w:jc w:val="center"/>
      </w:pPr>
      <w:r>
        <w:t>Figure 5: u</w:t>
      </w:r>
      <w:r w:rsidR="00553215" w:rsidRPr="00553215">
        <w:t xml:space="preserve"> </w:t>
      </w:r>
      <w:r w:rsidR="00553215" w:rsidRPr="00553215">
        <w:t>uRotAngle</w:t>
      </w:r>
      <w:r>
        <w:t xml:space="preserve"> Adjusted</w:t>
      </w:r>
    </w:p>
    <w:p w14:paraId="39B1FF8F" w14:textId="6BD6DE99" w:rsidR="0049669B" w:rsidRDefault="00553215" w:rsidP="0049669B">
      <w:pPr>
        <w:jc w:val="center"/>
      </w:pPr>
      <w:r>
        <w:rPr>
          <w:noProof/>
        </w:rPr>
        <w:drawing>
          <wp:inline distT="0" distB="0" distL="0" distR="0" wp14:anchorId="2D2692BD" wp14:editId="7732F552">
            <wp:extent cx="3581400" cy="3585131"/>
            <wp:effectExtent l="0" t="0" r="0" b="0"/>
            <wp:docPr id="18" name="Picture 18" descr="A couple of people standing next to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arplow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790" cy="359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17AD" w14:textId="4E9D52D2" w:rsidR="0049669B" w:rsidRDefault="0049669B" w:rsidP="0049669B">
      <w:pPr>
        <w:jc w:val="center"/>
      </w:pPr>
      <w:r>
        <w:t xml:space="preserve">Figure 6: </w:t>
      </w:r>
      <w:r w:rsidR="00553215">
        <w:t>u</w:t>
      </w:r>
      <w:r w:rsidR="00553215" w:rsidRPr="00553215">
        <w:t>SharpFactor</w:t>
      </w:r>
      <w:r w:rsidR="00553215">
        <w:t xml:space="preserve"> Low Value</w:t>
      </w:r>
    </w:p>
    <w:p w14:paraId="4D694B65" w14:textId="27285399" w:rsidR="0049669B" w:rsidRDefault="00553215" w:rsidP="0049669B">
      <w:pPr>
        <w:jc w:val="center"/>
      </w:pPr>
      <w:bookmarkStart w:id="5" w:name="_GoBack"/>
      <w:r>
        <w:rPr>
          <w:noProof/>
        </w:rPr>
        <w:lastRenderedPageBreak/>
        <w:drawing>
          <wp:inline distT="0" distB="0" distL="0" distR="0" wp14:anchorId="511BD6F8" wp14:editId="58DA6A62">
            <wp:extent cx="3343275" cy="3339792"/>
            <wp:effectExtent l="0" t="0" r="0" b="0"/>
            <wp:docPr id="19" name="Picture 19" descr="A couple of people standing next to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arphig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170" cy="33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4D837155" w14:textId="69662C0A" w:rsidR="0049669B" w:rsidRDefault="0049669B" w:rsidP="0049669B">
      <w:pPr>
        <w:jc w:val="center"/>
      </w:pPr>
      <w:r>
        <w:t xml:space="preserve">Figure 6: </w:t>
      </w:r>
      <w:r w:rsidR="00553215">
        <w:t>u</w:t>
      </w:r>
      <w:r w:rsidR="00553215" w:rsidRPr="00553215">
        <w:t>SharpFactor</w:t>
      </w:r>
      <w:r w:rsidR="00553215">
        <w:t xml:space="preserve"> High</w:t>
      </w:r>
      <w:r w:rsidR="00553215">
        <w:t xml:space="preserve"> Value</w:t>
      </w:r>
    </w:p>
    <w:p w14:paraId="406D5FCB" w14:textId="08B64DAA" w:rsidR="00C6554A" w:rsidRPr="00D5413C" w:rsidRDefault="00A8473F" w:rsidP="00C6554A">
      <w:pPr>
        <w:pStyle w:val="Heading2"/>
      </w:pPr>
      <w:r>
        <w:t>Key Code</w:t>
      </w:r>
    </w:p>
    <w:p w14:paraId="0C9E6571" w14:textId="77777777" w:rsidR="00553215" w:rsidRPr="00553215" w:rsidRDefault="000138C2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53215" w:rsidRPr="00553215">
        <w:rPr>
          <w:rFonts w:ascii="Consolas" w:hAnsi="Consolas" w:cs="Consolas"/>
          <w:color w:val="000000"/>
          <w:sz w:val="19"/>
          <w:szCs w:val="19"/>
        </w:rPr>
        <w:tab/>
        <w:t>ivec2 ires = textureSize( uImageUnit, 0 );</w:t>
      </w:r>
    </w:p>
    <w:p w14:paraId="33A649B6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  <w:t>float ResS = float( ires.s );</w:t>
      </w:r>
    </w:p>
    <w:p w14:paraId="0D66A4A9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  <w:t>float ResT = float( ires.t );</w:t>
      </w:r>
    </w:p>
    <w:p w14:paraId="35C79D32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</w:p>
    <w:p w14:paraId="45E64AAD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  <w:t>//Look for fragment inside lense</w:t>
      </w:r>
    </w:p>
    <w:p w14:paraId="2ECB9B93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  <w:t>vec2 lenST = vec2(uScenter,uTcenter);</w:t>
      </w:r>
    </w:p>
    <w:p w14:paraId="541C303E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  <w:t>if (sqrt(pow(uScenter - vST.s,2)+pow(uTcenter - vST.t,2)) &lt;= uRadius){</w:t>
      </w:r>
    </w:p>
    <w:p w14:paraId="58738C32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//Magnify</w:t>
      </w:r>
    </w:p>
    <w:p w14:paraId="63D6338D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vec2 magST = (lenST - vST)*uMagFactor;</w:t>
      </w:r>
    </w:p>
    <w:p w14:paraId="2B849CD0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//Rotate</w:t>
      </w:r>
    </w:p>
    <w:p w14:paraId="1980A351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vec2 rotST = magST + lenST + vec2((vST.s - uScenter)*cos(uRotAngle) - (vST.t -uTcenter)*sin(uRotAngle),(vST.s -uScenter)*sin(uRotAngle) + (vST.t -uTcenter)*cos(uRotAngle));</w:t>
      </w:r>
    </w:p>
    <w:p w14:paraId="77062666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//Sharpen</w:t>
      </w:r>
    </w:p>
    <w:p w14:paraId="41FC1E4D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vec2 stp0 = vec2(1./ResS, 0. );</w:t>
      </w:r>
    </w:p>
    <w:p w14:paraId="00234492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vec2 st0p = vec2(0. , 1./ResT);</w:t>
      </w:r>
    </w:p>
    <w:p w14:paraId="640A4B49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vec2 stpp = vec2(1./ResS, 1./ResT);</w:t>
      </w:r>
    </w:p>
    <w:p w14:paraId="79F71CD7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vec2 stpm = vec2(1./ResS, -1./ResT);</w:t>
      </w:r>
    </w:p>
    <w:p w14:paraId="181A4CDC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vec3 i00 = texture2D( uImageUnit, rotST ).rgb;</w:t>
      </w:r>
    </w:p>
    <w:p w14:paraId="44034500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vec3 im1m1 = texture2D( uImageUnit, rotST-stpp ).rgb;</w:t>
      </w:r>
    </w:p>
    <w:p w14:paraId="4C7AE9DD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vec3 ip1p1 = texture2D( uImageUnit, rotST+stpp ).rgb;</w:t>
      </w:r>
    </w:p>
    <w:p w14:paraId="226AAD76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vec3 im1p1 = texture2D( uImageUnit, rotST-stpm ).rgb;</w:t>
      </w:r>
    </w:p>
    <w:p w14:paraId="718D4A1A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vec3 ip1m1 = texture2D( uImageUnit, rotST+stpm ).rgb;</w:t>
      </w:r>
    </w:p>
    <w:p w14:paraId="5460B72A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vec3 im10 = texture2D( uImageUnit, rotST-stp0 ).rgb;</w:t>
      </w:r>
    </w:p>
    <w:p w14:paraId="1D5F9981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vec3 ip10 = texture2D( uImageUnit, rotST+stp0 ).rgb;</w:t>
      </w:r>
    </w:p>
    <w:p w14:paraId="7790BC22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vec3 i0m1 = texture2D( uImageUnit, rotST-st0p ).rgb;</w:t>
      </w:r>
    </w:p>
    <w:p w14:paraId="068E4F21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vec3 i0p1 = texture2D( uImageUnit, rotST+st0p ).rgb;</w:t>
      </w:r>
    </w:p>
    <w:p w14:paraId="1C7E5253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vec3 target = vec3(0.,0.,0.);</w:t>
      </w:r>
    </w:p>
    <w:p w14:paraId="3528E982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target += 1.*(im1m1+ip1m1+ip1p1+im1p1);</w:t>
      </w:r>
    </w:p>
    <w:p w14:paraId="7D92F245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target += 2.*(im10+ip10+i0m1+i0p1);</w:t>
      </w:r>
    </w:p>
    <w:p w14:paraId="09653D4D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target += 4.*(i00);</w:t>
      </w:r>
    </w:p>
    <w:p w14:paraId="0BED6CBF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target /= 16.;</w:t>
      </w:r>
    </w:p>
    <w:p w14:paraId="2E719096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gl_FragColor = vec4( mix( target, texture(uImageUnit,rotST).rgb, uSharpFactor ), 1. );</w:t>
      </w:r>
    </w:p>
    <w:p w14:paraId="55C4A2FB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AD64E0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  <w:t>else{</w:t>
      </w:r>
    </w:p>
    <w:p w14:paraId="5E03E294" w14:textId="77777777" w:rsidR="00553215" w:rsidRPr="00553215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</w:r>
      <w:r w:rsidRPr="00553215">
        <w:rPr>
          <w:rFonts w:ascii="Consolas" w:hAnsi="Consolas" w:cs="Consolas"/>
          <w:color w:val="000000"/>
          <w:sz w:val="19"/>
          <w:szCs w:val="19"/>
        </w:rPr>
        <w:tab/>
        <w:t>gl_FragColor = texture(uImageUnit,vST);</w:t>
      </w:r>
    </w:p>
    <w:p w14:paraId="37E72FB3" w14:textId="561835AF" w:rsidR="000138C2" w:rsidRDefault="00553215" w:rsidP="00553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1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D7D37F" w14:textId="77777777" w:rsidR="000138C2" w:rsidRDefault="000138C2" w:rsidP="000138C2">
      <w:pPr>
        <w:pStyle w:val="Heading2"/>
        <w:rPr>
          <w:rFonts w:ascii="Consolas" w:hAnsi="Consolas" w:cs="Consolas"/>
          <w:color w:val="000000"/>
          <w:sz w:val="19"/>
          <w:szCs w:val="19"/>
        </w:rPr>
      </w:pPr>
    </w:p>
    <w:p w14:paraId="63E5EB30" w14:textId="3B1DC33D" w:rsidR="00A8473F" w:rsidRDefault="00A8473F" w:rsidP="000138C2">
      <w:pPr>
        <w:pStyle w:val="Heading2"/>
      </w:pPr>
      <w:r>
        <w:t>Video Link</w:t>
      </w:r>
    </w:p>
    <w:p w14:paraId="7E55F0CE" w14:textId="397204C5" w:rsidR="00132DB9" w:rsidRDefault="00132DB9" w:rsidP="000E4124">
      <w:pPr>
        <w:pStyle w:val="Heading2"/>
      </w:pPr>
    </w:p>
    <w:p w14:paraId="6736CB09" w14:textId="06056F57" w:rsidR="00553215" w:rsidRDefault="00553215" w:rsidP="000E4124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  <w:hyperlink r:id="rId15" w:history="1">
        <w:r w:rsidRPr="00BA42DE">
          <w:rPr>
            <w:rStyle w:val="Hyperlink"/>
            <w:rFonts w:asciiTheme="minorHAnsi" w:eastAsiaTheme="minorHAnsi" w:hAnsiTheme="minorHAnsi" w:cstheme="minorBidi"/>
            <w:caps w:val="0"/>
            <w:sz w:val="22"/>
          </w:rPr>
          <w:t>https://media.oregonstate.edu/media/t/0_7opvq49y</w:t>
        </w:r>
      </w:hyperlink>
    </w:p>
    <w:p w14:paraId="515BC212" w14:textId="77777777" w:rsidR="00553215" w:rsidRDefault="00553215" w:rsidP="000E4124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</w:p>
    <w:p w14:paraId="2CC781ED" w14:textId="198D0093" w:rsidR="000E4124" w:rsidRDefault="000E4124" w:rsidP="000E4124">
      <w:pPr>
        <w:pStyle w:val="Heading2"/>
      </w:pPr>
      <w:r>
        <w:t>Comments</w:t>
      </w:r>
    </w:p>
    <w:p w14:paraId="6F60F8CE" w14:textId="43C635A0" w:rsidR="000E4124" w:rsidRPr="000E4124" w:rsidRDefault="00553215" w:rsidP="000E4124">
      <w:r>
        <w:t xml:space="preserve">Sorry for being a day late. </w:t>
      </w:r>
    </w:p>
    <w:p w14:paraId="32AE4A6F" w14:textId="77777777" w:rsidR="000E4124" w:rsidRPr="00A8473F" w:rsidRDefault="000E4124" w:rsidP="00A8473F"/>
    <w:p w14:paraId="05A9F342" w14:textId="77777777" w:rsidR="00A8473F" w:rsidRDefault="00A8473F" w:rsidP="00A8473F"/>
    <w:sectPr w:rsidR="00A8473F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C7DDB" w14:textId="77777777" w:rsidR="00E31BFC" w:rsidRDefault="00E31BFC" w:rsidP="00C6554A">
      <w:pPr>
        <w:spacing w:before="0" w:after="0" w:line="240" w:lineRule="auto"/>
      </w:pPr>
      <w:r>
        <w:separator/>
      </w:r>
    </w:p>
  </w:endnote>
  <w:endnote w:type="continuationSeparator" w:id="0">
    <w:p w14:paraId="674EB610" w14:textId="77777777" w:rsidR="00E31BFC" w:rsidRDefault="00E31BF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EC72D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F8746" w14:textId="77777777" w:rsidR="00E31BFC" w:rsidRDefault="00E31BF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51D0C40" w14:textId="77777777" w:rsidR="00E31BFC" w:rsidRDefault="00E31BF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3F"/>
    <w:rsid w:val="000138C2"/>
    <w:rsid w:val="00046824"/>
    <w:rsid w:val="000E4124"/>
    <w:rsid w:val="00132DB9"/>
    <w:rsid w:val="002554CD"/>
    <w:rsid w:val="00293B83"/>
    <w:rsid w:val="002B4294"/>
    <w:rsid w:val="003213F6"/>
    <w:rsid w:val="00333D0D"/>
    <w:rsid w:val="003A492C"/>
    <w:rsid w:val="0049669B"/>
    <w:rsid w:val="004C049F"/>
    <w:rsid w:val="004C7ED9"/>
    <w:rsid w:val="005000E2"/>
    <w:rsid w:val="00553215"/>
    <w:rsid w:val="005A46AF"/>
    <w:rsid w:val="006A3CE7"/>
    <w:rsid w:val="009C3679"/>
    <w:rsid w:val="009E4884"/>
    <w:rsid w:val="00A8473F"/>
    <w:rsid w:val="00C6554A"/>
    <w:rsid w:val="00C76A0F"/>
    <w:rsid w:val="00E31BFC"/>
    <w:rsid w:val="00ED7C44"/>
    <w:rsid w:val="00EE0819"/>
    <w:rsid w:val="00F017BE"/>
    <w:rsid w:val="00F1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23533"/>
  <w15:chartTrackingRefBased/>
  <w15:docId w15:val="{094020CB-9E59-44B8-B5F7-90B22934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3A4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media.oregonstate.edu/media/t/0_7opvq49y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a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171</TotalTime>
  <Pages>6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McCormick</dc:creator>
  <cp:keywords/>
  <dc:description/>
  <cp:lastModifiedBy>Megan McCormick</cp:lastModifiedBy>
  <cp:revision>6</cp:revision>
  <cp:lastPrinted>2020-01-23T04:31:00Z</cp:lastPrinted>
  <dcterms:created xsi:type="dcterms:W3CDTF">2020-02-01T05:03:00Z</dcterms:created>
  <dcterms:modified xsi:type="dcterms:W3CDTF">2020-02-20T02:33:00Z</dcterms:modified>
</cp:coreProperties>
</file>